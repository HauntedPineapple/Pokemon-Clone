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128A" w14:textId="7AAED3F3" w:rsidR="0002057E" w:rsidRDefault="00387985">
      <w:hyperlink r:id="rId4" w:anchor="List_of_Abilities" w:history="1">
        <w:r w:rsidR="0063246D" w:rsidRPr="0063246D">
          <w:rPr>
            <w:rStyle w:val="Hyperlink"/>
          </w:rPr>
          <w:t>List of abilities</w:t>
        </w:r>
      </w:hyperlink>
    </w:p>
    <w:p w14:paraId="2005FFE0" w14:textId="139D82D8" w:rsidR="0063246D" w:rsidRDefault="00387985">
      <w:hyperlink r:id="rId5" w:history="1">
        <w:r w:rsidR="0063246D" w:rsidRPr="0063246D">
          <w:rPr>
            <w:rStyle w:val="Hyperlink"/>
          </w:rPr>
          <w:t>https://bulbapedia.bulbagarden.net/wiki/Category:Moves</w:t>
        </w:r>
      </w:hyperlink>
    </w:p>
    <w:p w14:paraId="0E0354E0" w14:textId="75AE18FF" w:rsidR="0063246D" w:rsidRDefault="00387985">
      <w:hyperlink r:id="rId6" w:history="1">
        <w:r w:rsidR="0063246D" w:rsidRPr="0063246D">
          <w:rPr>
            <w:rStyle w:val="Hyperlink"/>
          </w:rPr>
          <w:t>https://www.smogon.com/dex/sm/pokemon/</w:t>
        </w:r>
      </w:hyperlink>
    </w:p>
    <w:p w14:paraId="7AD7A350" w14:textId="2165F3B9" w:rsidR="0063246D" w:rsidRDefault="0063246D">
      <w:r>
        <w:t xml:space="preserve">Calculating damage: </w:t>
      </w:r>
      <w:bookmarkStart w:id="0" w:name="_GoBack"/>
      <w:bookmarkEnd w:id="0"/>
    </w:p>
    <w:p w14:paraId="0D964DDB" w14:textId="7B47527F" w:rsidR="0063246D" w:rsidRDefault="00387985">
      <w:hyperlink r:id="rId7" w:history="1">
        <w:r w:rsidR="0063246D" w:rsidRPr="0063246D">
          <w:rPr>
            <w:rStyle w:val="Hyperlink"/>
          </w:rPr>
          <w:t>https://bulbapedia.bulbagarden.net/wiki/Damage</w:t>
        </w:r>
      </w:hyperlink>
    </w:p>
    <w:p w14:paraId="7A34CC57" w14:textId="5F43C36B" w:rsidR="0063246D" w:rsidRDefault="00387985">
      <w:hyperlink r:id="rId8" w:history="1">
        <w:r w:rsidR="0063246D" w:rsidRPr="0063246D">
          <w:rPr>
            <w:rStyle w:val="Hyperlink"/>
          </w:rPr>
          <w:t>https://www.trainertower.com/dawoblefets-damage-dissertation/</w:t>
        </w:r>
      </w:hyperlink>
    </w:p>
    <w:p w14:paraId="45ACC297" w14:textId="75ED6A0F" w:rsidR="0063246D" w:rsidRDefault="00387985">
      <w:hyperlink r:id="rId9" w:history="1">
        <w:r w:rsidR="0063246D" w:rsidRPr="0063246D">
          <w:rPr>
            <w:rStyle w:val="Hyperlink"/>
          </w:rPr>
          <w:t>https://www.smogon.com/bw/articles/bw_complete_damage_formula</w:t>
        </w:r>
      </w:hyperlink>
    </w:p>
    <w:p w14:paraId="37EE4EE2" w14:textId="46B878E7" w:rsidR="0063246D" w:rsidRDefault="0063246D"/>
    <w:p w14:paraId="2E031F6B" w14:textId="4F8CF92D" w:rsidR="00387985" w:rsidRDefault="00387985">
      <w:r>
        <w:t xml:space="preserve">Items: </w:t>
      </w:r>
    </w:p>
    <w:p w14:paraId="6E4025C3" w14:textId="42BAF087" w:rsidR="00387985" w:rsidRDefault="00387985">
      <w:hyperlink r:id="rId10" w:history="1">
        <w:r w:rsidRPr="00387985">
          <w:rPr>
            <w:rStyle w:val="Hyperlink"/>
          </w:rPr>
          <w:t>https://bulbapedia.bulbagarden.net/wiki/Category:Items</w:t>
        </w:r>
      </w:hyperlink>
    </w:p>
    <w:p w14:paraId="008E27B4" w14:textId="188F99D9" w:rsidR="00387985" w:rsidRDefault="00387985">
      <w:hyperlink r:id="rId11" w:history="1">
        <w:r w:rsidRPr="00387985">
          <w:rPr>
            <w:rStyle w:val="Hyperlink"/>
          </w:rPr>
          <w:t>https://bulbapedia.bulbagarden.net/wiki/Catch_rate</w:t>
        </w:r>
      </w:hyperlink>
    </w:p>
    <w:sectPr w:rsidR="0038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4"/>
    <w:rsid w:val="00387985"/>
    <w:rsid w:val="0063246D"/>
    <w:rsid w:val="00E31F04"/>
    <w:rsid w:val="00E531C6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D122"/>
  <w15:chartTrackingRefBased/>
  <w15:docId w15:val="{6C13EF84-E14B-4CBC-BA6B-A99EF7CD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inertower.com/dawoblefets-damage-disserta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ulbapedia.bulbagarden.net/wiki/Damag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ogon.com/dex/sm/pokemon/" TargetMode="External"/><Relationship Id="rId11" Type="http://schemas.openxmlformats.org/officeDocument/2006/relationships/hyperlink" Target="https://bulbapedia.bulbagarden.net/wiki/Catch_rate" TargetMode="External"/><Relationship Id="rId5" Type="http://schemas.openxmlformats.org/officeDocument/2006/relationships/hyperlink" Target="https://bulbapedia.bulbagarden.net/wiki/Category:Moves" TargetMode="External"/><Relationship Id="rId10" Type="http://schemas.openxmlformats.org/officeDocument/2006/relationships/hyperlink" Target="https://bulbapedia.bulbagarden.net/wiki/Category:Items" TargetMode="External"/><Relationship Id="rId4" Type="http://schemas.openxmlformats.org/officeDocument/2006/relationships/hyperlink" Target="https://bulbapedia.bulbagarden.net/wiki/Ability" TargetMode="External"/><Relationship Id="rId9" Type="http://schemas.openxmlformats.org/officeDocument/2006/relationships/hyperlink" Target="https://www.smogon.com/bw/articles/bw_complete_damage_form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62BA02AE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3</cp:revision>
  <dcterms:created xsi:type="dcterms:W3CDTF">2021-03-17T18:08:00Z</dcterms:created>
  <dcterms:modified xsi:type="dcterms:W3CDTF">2021-03-17T18:43:00Z</dcterms:modified>
</cp:coreProperties>
</file>